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9A" w:rsidRPr="006F359A" w:rsidRDefault="006F359A" w:rsidP="006F35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Программа измерений для оценки эффективности процесса разработки и качества ПО</w:t>
      </w:r>
    </w:p>
    <w:p w:rsidR="006F359A" w:rsidRPr="006F359A" w:rsidRDefault="006F359A" w:rsidP="006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6F359A" w:rsidRPr="006F359A" w:rsidRDefault="006F359A" w:rsidP="006F35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Метрики эффективности процесса разработки</w:t>
      </w:r>
    </w:p>
    <w:p w:rsidR="006F359A" w:rsidRPr="006F359A" w:rsidRDefault="006F359A" w:rsidP="006F35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a.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On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Project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%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Time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(OPPT)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Сокращение сроков выполнения </w:t>
      </w:r>
      <w:proofErr w:type="gramStart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проектов.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OPPT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показывает процент рабочего времени, затраченного непосредственно на проект.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6F359A" w:rsidRPr="006F359A" w:rsidRDefault="006F359A" w:rsidP="006F359A">
      <w:pPr>
        <w:spacing w:before="100" w:beforeAutospacing="1" w:after="100" w:afterAutospacing="1" w:line="240" w:lineRule="auto"/>
        <w:rPr>
          <w:rStyle w:val="mord"/>
          <w:i/>
          <w:color w:val="404040"/>
          <w:sz w:val="29"/>
          <w:szCs w:val="29"/>
        </w:rPr>
      </w:pPr>
      <m:oMathPara>
        <m:oMath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OPPT=</m:t>
          </m:r>
          <m:d>
            <m:dPr>
              <m:ctrlPr>
                <w:rPr>
                  <w:rStyle w:val="mord"/>
                  <w:rFonts w:ascii="Cambria Math" w:hAnsi="Cambria Math"/>
                  <w:i/>
                  <w:color w:val="404040"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/>
                      <w:i/>
                      <w:color w:val="404040"/>
                      <w:sz w:val="29"/>
                      <w:szCs w:val="29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Рабочее время на проект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Общее рабочее время</m:t>
                  </m:r>
                </m:den>
              </m:f>
            </m:e>
          </m:d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×100%</m:t>
          </m:r>
        </m:oMath>
      </m:oMathPara>
    </w:p>
    <w:p w:rsidR="006F359A" w:rsidRPr="00E8492C" w:rsidRDefault="006F359A" w:rsidP="006F359A">
      <w:pPr>
        <w:spacing w:before="100" w:beforeAutospacing="1" w:after="100" w:afterAutospacing="1" w:line="240" w:lineRule="auto"/>
        <w:rPr>
          <w:rStyle w:val="mord"/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Если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команда из 5 человек потратила 800 часов на проект из 1000 общих рабочих часов:</w:t>
      </w:r>
      <m:oMath>
        <m:r>
          <w:rPr>
            <w:rStyle w:val="mord"/>
            <w:rFonts w:ascii="Cambria Math" w:hAnsi="Cambria Math"/>
            <w:color w:val="404040"/>
            <w:sz w:val="29"/>
            <w:szCs w:val="29"/>
          </w:rPr>
          <w:br/>
        </m:r>
      </m:oMath>
      <m:oMathPara>
        <m:oMath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OPPT=</m:t>
          </m:r>
          <m:d>
            <m:dPr>
              <m:ctrlPr>
                <w:rPr>
                  <w:rStyle w:val="mord"/>
                  <w:rFonts w:ascii="Cambria Math" w:hAnsi="Cambria Math"/>
                  <w:i/>
                  <w:color w:val="404040"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/>
                      <w:i/>
                      <w:color w:val="404040"/>
                      <w:sz w:val="29"/>
                      <w:szCs w:val="29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800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1000</m:t>
                  </m:r>
                </m:den>
              </m:f>
            </m:e>
          </m:d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×100%=80%</m:t>
          </m:r>
        </m:oMath>
      </m:oMathPara>
      <w:bookmarkStart w:id="0" w:name="_GoBack"/>
      <w:bookmarkEnd w:id="0"/>
    </w:p>
    <w:p w:rsidR="006F359A" w:rsidRPr="006F359A" w:rsidRDefault="006F359A" w:rsidP="006F35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Индикатор: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Прогресс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сокращении времени на непроектные задачи (нап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ример, рост OPPT с 70% до 80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% за квартал).</w:t>
      </w:r>
    </w:p>
    <w:p w:rsidR="006F359A" w:rsidRPr="006F359A" w:rsidRDefault="006F359A" w:rsidP="006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6F359A" w:rsidRPr="006F359A" w:rsidRDefault="006F359A" w:rsidP="006F359A">
      <w:pPr>
        <w:spacing w:before="100" w:beforeAutospacing="1" w:after="100" w:afterAutospacing="1" w:line="240" w:lineRule="auto"/>
        <w:rPr>
          <w:rStyle w:val="mord"/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b.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Phase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Containment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Effectiveness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(PCE)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Повышение качества ПО за счет раннего обнаружения </w:t>
      </w:r>
      <w:proofErr w:type="gramStart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ошибок.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PCE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оценивает эффективность обнаружения ошибок на этапе их внесения.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  <m:oMath>
        <m:r>
          <w:rPr>
            <w:rStyle w:val="mord"/>
            <w:rFonts w:ascii="Cambria Math" w:hAnsi="Cambria Math"/>
            <w:color w:val="404040"/>
            <w:sz w:val="29"/>
            <w:szCs w:val="29"/>
          </w:rPr>
          <w:br/>
        </m:r>
      </m:oMath>
      <m:oMathPara>
        <m:oMath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PCE=</m:t>
          </m:r>
          <m:d>
            <m:dPr>
              <m:ctrlPr>
                <w:rPr>
                  <w:rStyle w:val="mord"/>
                  <w:rFonts w:ascii="Cambria Math" w:hAnsi="Cambria Math"/>
                  <w:i/>
                  <w:color w:val="404040"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/>
                      <w:i/>
                      <w:color w:val="404040"/>
                      <w:sz w:val="29"/>
                      <w:szCs w:val="29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Ошибки, найденные на этапе внесения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Все ошибки</m:t>
                  </m:r>
                </m:den>
              </m:f>
            </m:e>
          </m:d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×100%</m:t>
          </m:r>
        </m:oMath>
      </m:oMathPara>
    </w:p>
    <w:p w:rsidR="006F359A" w:rsidRDefault="006F359A" w:rsidP="006F359A">
      <w:pPr>
        <w:spacing w:before="100" w:beforeAutospacing="1" w:after="100" w:afterAutospacing="1" w:line="240" w:lineRule="auto"/>
        <w:rPr>
          <w:rStyle w:val="mord"/>
          <w:color w:val="404040"/>
          <w:sz w:val="29"/>
          <w:szCs w:val="29"/>
        </w:rPr>
      </w:pPr>
    </w:p>
    <w:p w:rsidR="006F359A" w:rsidRPr="006F359A" w:rsidRDefault="006F359A" w:rsidP="006F35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Если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 этапе кодирования внесено 50 ошибок, из которых 40 обнаружено сразу:</w:t>
      </w:r>
      <m:oMath>
        <m:r>
          <w:rPr>
            <w:rStyle w:val="mord"/>
            <w:rFonts w:ascii="Cambria Math" w:hAnsi="Cambria Math"/>
            <w:color w:val="404040"/>
            <w:sz w:val="29"/>
            <w:szCs w:val="29"/>
          </w:rPr>
          <w:br/>
        </m:r>
      </m:oMath>
      <m:oMathPara>
        <m:oMath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PCE=</m:t>
          </m:r>
          <m:d>
            <m:dPr>
              <m:ctrlPr>
                <w:rPr>
                  <w:rStyle w:val="mord"/>
                  <w:rFonts w:ascii="Cambria Math" w:hAnsi="Cambria Math"/>
                  <w:i/>
                  <w:color w:val="404040"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/>
                      <w:i/>
                      <w:color w:val="404040"/>
                      <w:sz w:val="29"/>
                      <w:szCs w:val="29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40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50</m:t>
                  </m:r>
                </m:den>
              </m:f>
            </m:e>
          </m:d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×100%=80%</m:t>
          </m:r>
        </m:oMath>
      </m:oMathPara>
    </w:p>
    <w:p w:rsidR="006F359A" w:rsidRPr="006F359A" w:rsidRDefault="006F359A" w:rsidP="006F35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Индикатор: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Рост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PCE на этапе кодирования с 60% до 80% за 3 месяца.</w:t>
      </w:r>
    </w:p>
    <w:p w:rsidR="006F359A" w:rsidRPr="006F359A" w:rsidRDefault="006F359A" w:rsidP="006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7" style="width:0;height:.75pt" o:hralign="center" o:hrstd="t" o:hrnoshade="t" o:hr="t" fillcolor="#404040" stroked="f"/>
        </w:pict>
      </w:r>
    </w:p>
    <w:p w:rsidR="006F359A" w:rsidRPr="006F359A" w:rsidRDefault="006F359A" w:rsidP="006F35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Метрики качества программного продукта</w:t>
      </w:r>
    </w:p>
    <w:p w:rsidR="00E8492C" w:rsidRDefault="006F359A" w:rsidP="006F35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a.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Product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Fault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Density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(PFD)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Снижение количества ошибок на критических </w:t>
      </w:r>
      <w:proofErr w:type="gramStart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этапах.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PFD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измеряет плотность ошибок на этапах разработки требований, дизайна, кодирования и тестирования.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6F359A" w:rsidRPr="00E8492C" w:rsidRDefault="006F359A" w:rsidP="006F359A">
      <w:pPr>
        <w:spacing w:before="100" w:beforeAutospacing="1" w:after="100" w:afterAutospacing="1" w:line="240" w:lineRule="auto"/>
        <w:rPr>
          <w:rStyle w:val="vlist-s"/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m:oMathPara>
        <m:oMath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w:br/>
          </m:r>
        </m:oMath>
        <m:oMath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P</m:t>
          </m:r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FD-Coding</m:t>
          </m:r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  <w:color w:val="404040"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/>
                      <w:i/>
                      <w:color w:val="404040"/>
                      <w:sz w:val="29"/>
                      <w:szCs w:val="29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Ошибки</m:t>
                  </m:r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 xml:space="preserve"> </m:t>
                  </m:r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на этапе кодирования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  <w:lang w:val="en-US"/>
                    </w:rPr>
                    <m:t>LOC</m:t>
                  </m:r>
                </m:den>
              </m:f>
            </m:e>
          </m:d>
        </m:oMath>
      </m:oMathPara>
    </w:p>
    <w:p w:rsidR="00E8492C" w:rsidRDefault="006F359A" w:rsidP="006F35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Если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 10 00</w:t>
      </w:r>
      <w:r w:rsidR="00E8492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0 строк кода найдено 20 ошибок:</w:t>
      </w:r>
    </w:p>
    <w:p w:rsidR="006F359A" w:rsidRPr="00E8492C" w:rsidRDefault="00E8492C" w:rsidP="006F359A">
      <w:pPr>
        <w:spacing w:before="100" w:beforeAutospacing="1" w:after="100" w:afterAutospacing="1" w:line="240" w:lineRule="auto"/>
        <w:rPr>
          <w:rStyle w:val="mord"/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m:oMathPara>
        <m:oMath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w:br/>
          </m:r>
        </m:oMath>
        <m:oMath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PFD-Coding=</m:t>
          </m:r>
          <m:d>
            <m:dPr>
              <m:ctrlPr>
                <w:rPr>
                  <w:rStyle w:val="mord"/>
                  <w:rFonts w:ascii="Cambria Math" w:hAnsi="Cambria Math"/>
                  <w:i/>
                  <w:color w:val="404040"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/>
                      <w:i/>
                      <w:color w:val="404040"/>
                      <w:sz w:val="29"/>
                      <w:szCs w:val="29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20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10000</m:t>
                  </m:r>
                </m:den>
              </m:f>
            </m:e>
          </m:d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=0.002 ошибок</m:t>
          </m:r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/</m:t>
          </m:r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строку</m:t>
          </m:r>
        </m:oMath>
      </m:oMathPara>
    </w:p>
    <w:p w:rsidR="006F359A" w:rsidRPr="006F359A" w:rsidRDefault="006F359A" w:rsidP="006F35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Индикатор: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Снижение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PFD-</w:t>
      </w:r>
      <w:proofErr w:type="spellStart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Coding</w:t>
      </w:r>
      <w:proofErr w:type="spell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0.005 до 0.002 за релиз.</w:t>
      </w:r>
    </w:p>
    <w:p w:rsidR="006F359A" w:rsidRPr="006F359A" w:rsidRDefault="006F359A" w:rsidP="006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E8492C" w:rsidRPr="00E8492C" w:rsidRDefault="006F359A" w:rsidP="00E8492C">
      <w:pPr>
        <w:spacing w:before="100" w:beforeAutospacing="1" w:after="100" w:afterAutospacing="1" w:line="240" w:lineRule="auto"/>
        <w:rPr>
          <w:rStyle w:val="vlist-s"/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b.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In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Process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Faults</w:t>
      </w:r>
      <w:proofErr w:type="spellEnd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(IPF)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Повышение стабильности кода до </w:t>
      </w:r>
      <w:proofErr w:type="gramStart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выпуска.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IPF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показывает плотность ошибок, обнаруженных до релиза.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  <m:oMath>
        <m:r>
          <w:rPr>
            <w:rStyle w:val="mord"/>
            <w:rFonts w:ascii="Cambria Math" w:hAnsi="Cambria Math"/>
            <w:color w:val="404040"/>
            <w:sz w:val="29"/>
            <w:szCs w:val="29"/>
          </w:rPr>
          <w:br/>
        </m:r>
      </m:oMath>
      <m:oMathPara>
        <m:oMath>
          <m:r>
            <w:rPr>
              <w:rStyle w:val="mord"/>
              <w:rFonts w:ascii="Cambria Math" w:hAnsi="Cambria Math"/>
              <w:color w:val="404040"/>
              <w:sz w:val="29"/>
              <w:szCs w:val="29"/>
              <w:lang w:val="en-US"/>
            </w:rPr>
            <m:t>IPF</m:t>
          </m:r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  <w:color w:val="404040"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/>
                      <w:i/>
                      <w:color w:val="404040"/>
                      <w:sz w:val="29"/>
                      <w:szCs w:val="29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Ошибки</m:t>
                  </m:r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 xml:space="preserve"> до релиза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  <w:lang w:val="en-US"/>
                    </w:rPr>
                    <m:t>LOC</m:t>
                  </m:r>
                </m:den>
              </m:f>
            </m:e>
          </m:d>
        </m:oMath>
      </m:oMathPara>
    </w:p>
    <w:p w:rsidR="006F359A" w:rsidRDefault="006F359A" w:rsidP="006F359A">
      <w:pPr>
        <w:spacing w:before="100" w:beforeAutospacing="1" w:after="100" w:afterAutospacing="1" w:line="240" w:lineRule="auto"/>
        <w:rPr>
          <w:rStyle w:val="mord"/>
          <w:color w:val="404040"/>
          <w:sz w:val="29"/>
          <w:szCs w:val="29"/>
        </w:rPr>
      </w:pPr>
    </w:p>
    <w:p w:rsidR="006F359A" w:rsidRPr="00E8492C" w:rsidRDefault="006F359A" w:rsidP="006F359A">
      <w:pPr>
        <w:spacing w:before="100" w:beforeAutospacing="1" w:after="100" w:afterAutospacing="1" w:line="240" w:lineRule="auto"/>
        <w:rPr>
          <w:rStyle w:val="mord"/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Style w:val="vlist-s"/>
          <w:color w:val="404040"/>
          <w:sz w:val="2"/>
          <w:szCs w:val="2"/>
        </w:rPr>
        <w:t>​</w:t>
      </w:r>
      <w:proofErr w:type="gram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Если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до релиза найдено 15 ошибок на 5 000 строк ко</w:t>
      </w:r>
      <w:r w:rsidR="00E8492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да:</w:t>
      </w:r>
      <m:oMath>
        <m:r>
          <w:rPr>
            <w:rStyle w:val="mord"/>
            <w:rFonts w:ascii="Cambria Math" w:hAnsi="Cambria Math"/>
            <w:color w:val="404040"/>
            <w:sz w:val="29"/>
            <w:szCs w:val="29"/>
          </w:rPr>
          <w:br/>
        </m:r>
      </m:oMath>
      <m:oMathPara>
        <m:oMath>
          <m:r>
            <w:rPr>
              <w:rStyle w:val="mord"/>
              <w:rFonts w:ascii="Cambria Math" w:hAnsi="Cambria Math"/>
              <w:color w:val="404040"/>
              <w:sz w:val="29"/>
              <w:szCs w:val="29"/>
              <w:lang w:val="en-US"/>
            </w:rPr>
            <m:t>IPF</m:t>
          </m:r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  <w:color w:val="404040"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Style w:val="mord"/>
                      <w:rFonts w:ascii="Cambria Math" w:hAnsi="Cambria Math"/>
                      <w:i/>
                      <w:color w:val="404040"/>
                      <w:sz w:val="29"/>
                      <w:szCs w:val="29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15</m:t>
                  </m:r>
                </m:num>
                <m:den>
                  <m:r>
                    <w:rPr>
                      <w:rStyle w:val="mord"/>
                      <w:rFonts w:ascii="Cambria Math" w:hAnsi="Cambria Math"/>
                      <w:color w:val="404040"/>
                      <w:sz w:val="29"/>
                      <w:szCs w:val="29"/>
                    </w:rPr>
                    <m:t>5000</m:t>
                  </m:r>
                </m:den>
              </m:f>
            </m:e>
          </m:d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=0.003 ошибок</m:t>
          </m:r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/</m:t>
          </m:r>
          <m:r>
            <w:rPr>
              <w:rStyle w:val="mord"/>
              <w:rFonts w:ascii="Cambria Math" w:hAnsi="Cambria Math"/>
              <w:color w:val="404040"/>
              <w:sz w:val="29"/>
              <w:szCs w:val="29"/>
            </w:rPr>
            <m:t>строку</m:t>
          </m:r>
        </m:oMath>
      </m:oMathPara>
    </w:p>
    <w:p w:rsidR="006F359A" w:rsidRPr="006F359A" w:rsidRDefault="006F359A" w:rsidP="006F35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Индикатор:</w:t>
      </w: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Снижение</w:t>
      </w:r>
      <w:proofErr w:type="gram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IPF с 0.01 до 0.003 за 6 месяцев.</w:t>
      </w:r>
    </w:p>
    <w:p w:rsidR="006F359A" w:rsidRPr="006F359A" w:rsidRDefault="006F359A" w:rsidP="006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6F359A" w:rsidRPr="006F359A" w:rsidRDefault="006F359A" w:rsidP="006F35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3. Чек-лист для внедрения метрик</w:t>
      </w:r>
    </w:p>
    <w:p w:rsidR="006F359A" w:rsidRPr="006F359A" w:rsidRDefault="006F359A" w:rsidP="006F359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Определение целей:</w:t>
      </w:r>
    </w:p>
    <w:p w:rsidR="006F359A" w:rsidRPr="006F359A" w:rsidRDefault="006F359A" w:rsidP="006F359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Сократить сроки проекта (OPPT).</w:t>
      </w:r>
    </w:p>
    <w:p w:rsidR="006F359A" w:rsidRPr="006F359A" w:rsidRDefault="006F359A" w:rsidP="006F359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Увеличить долю ошибок, найденных на ранних этапах (PCE).</w:t>
      </w:r>
    </w:p>
    <w:p w:rsidR="006F359A" w:rsidRPr="006F359A" w:rsidRDefault="006F359A" w:rsidP="006F359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Снизить плотность ошибок в коде (PFD, IPF).</w:t>
      </w:r>
    </w:p>
    <w:p w:rsidR="006F359A" w:rsidRPr="006F359A" w:rsidRDefault="006F359A" w:rsidP="006F359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Сбор данных:</w:t>
      </w:r>
    </w:p>
    <w:p w:rsidR="006F359A" w:rsidRPr="006F359A" w:rsidRDefault="006F359A" w:rsidP="006F359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Еженедельный учет рабочего времени.</w:t>
      </w:r>
    </w:p>
    <w:p w:rsidR="006F359A" w:rsidRPr="006F359A" w:rsidRDefault="006F359A" w:rsidP="006F359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Регистрация ошибок в баг-</w:t>
      </w:r>
      <w:proofErr w:type="spellStart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трекере</w:t>
      </w:r>
      <w:proofErr w:type="spell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указанием этапа их внесения и обнаружения.</w:t>
      </w:r>
    </w:p>
    <w:p w:rsidR="006F359A" w:rsidRPr="006F359A" w:rsidRDefault="006F359A" w:rsidP="006F359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Анализ:</w:t>
      </w:r>
    </w:p>
    <w:p w:rsidR="006F359A" w:rsidRPr="006F359A" w:rsidRDefault="006F359A" w:rsidP="006F359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Ежемесячный отчет по OPPT и PCE.</w:t>
      </w:r>
    </w:p>
    <w:p w:rsidR="006F359A" w:rsidRPr="006F359A" w:rsidRDefault="006F359A" w:rsidP="006F359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Сравнение PFD и IPF между релизами.</w:t>
      </w:r>
    </w:p>
    <w:p w:rsidR="006F359A" w:rsidRPr="006F359A" w:rsidRDefault="006F359A" w:rsidP="006F359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Корректирующие действия:</w:t>
      </w:r>
    </w:p>
    <w:p w:rsidR="006F359A" w:rsidRPr="006F359A" w:rsidRDefault="006F359A" w:rsidP="006F359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Внедрение </w:t>
      </w:r>
      <w:proofErr w:type="spellStart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code</w:t>
      </w:r>
      <w:proofErr w:type="spell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review</w:t>
      </w:r>
      <w:proofErr w:type="spellEnd"/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 падении PCE ниже 70%.</w:t>
      </w:r>
    </w:p>
    <w:p w:rsidR="006F359A" w:rsidRPr="006F359A" w:rsidRDefault="006F359A" w:rsidP="006F359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Обучение команды при росте IPF.</w:t>
      </w:r>
    </w:p>
    <w:p w:rsidR="006F359A" w:rsidRPr="006F359A" w:rsidRDefault="006F359A" w:rsidP="006F3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6F359A" w:rsidRPr="006F359A" w:rsidRDefault="006F359A" w:rsidP="006F35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F359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визуализации метрик: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2199"/>
        <w:gridCol w:w="1979"/>
      </w:tblGrid>
      <w:tr w:rsidR="006F359A" w:rsidRPr="006F359A" w:rsidTr="006F359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Текущее значение</w:t>
            </w:r>
          </w:p>
        </w:tc>
        <w:tc>
          <w:tcPr>
            <w:tcW w:w="0" w:type="auto"/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Цель на квартал</w:t>
            </w:r>
          </w:p>
        </w:tc>
      </w:tr>
      <w:tr w:rsidR="006F359A" w:rsidRPr="006F359A" w:rsidTr="006F359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OPPT</w:t>
            </w:r>
          </w:p>
        </w:tc>
        <w:tc>
          <w:tcPr>
            <w:tcW w:w="0" w:type="auto"/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85%</w:t>
            </w:r>
          </w:p>
        </w:tc>
      </w:tr>
      <w:tr w:rsidR="006F359A" w:rsidRPr="006F359A" w:rsidTr="006F359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PCE (кодирование)</w:t>
            </w:r>
          </w:p>
        </w:tc>
        <w:tc>
          <w:tcPr>
            <w:tcW w:w="0" w:type="auto"/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85%</w:t>
            </w:r>
          </w:p>
        </w:tc>
      </w:tr>
      <w:tr w:rsidR="006F359A" w:rsidRPr="006F359A" w:rsidTr="006F359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PFD-</w:t>
            </w:r>
            <w:proofErr w:type="spellStart"/>
            <w:r w:rsidRPr="006F359A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Coding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:rsidR="006F359A" w:rsidRPr="006F359A" w:rsidRDefault="006F359A" w:rsidP="006F359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F359A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0.0015</w:t>
            </w:r>
          </w:p>
        </w:tc>
      </w:tr>
    </w:tbl>
    <w:p w:rsidR="00AD7B6C" w:rsidRDefault="00AD7B6C"/>
    <w:sectPr w:rsidR="00AD7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A3025"/>
    <w:multiLevelType w:val="multilevel"/>
    <w:tmpl w:val="521C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BB"/>
    <w:rsid w:val="006F359A"/>
    <w:rsid w:val="007F13BB"/>
    <w:rsid w:val="00AD7B6C"/>
    <w:rsid w:val="00D6784B"/>
    <w:rsid w:val="00E8492C"/>
    <w:rsid w:val="00F5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1E78E-21D8-4E73-8A80-E31D3920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F3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35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F35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F359A"/>
    <w:rPr>
      <w:b/>
      <w:bCs/>
    </w:rPr>
  </w:style>
  <w:style w:type="paragraph" w:styleId="a4">
    <w:name w:val="Normal (Web)"/>
    <w:basedOn w:val="a"/>
    <w:uiPriority w:val="99"/>
    <w:semiHidden/>
    <w:unhideWhenUsed/>
    <w:rsid w:val="006F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F359A"/>
  </w:style>
  <w:style w:type="character" w:customStyle="1" w:styleId="mord">
    <w:name w:val="mord"/>
    <w:basedOn w:val="a0"/>
    <w:rsid w:val="006F359A"/>
  </w:style>
  <w:style w:type="character" w:customStyle="1" w:styleId="mrel">
    <w:name w:val="mrel"/>
    <w:basedOn w:val="a0"/>
    <w:rsid w:val="006F359A"/>
  </w:style>
  <w:style w:type="character" w:customStyle="1" w:styleId="delimsizing">
    <w:name w:val="delimsizing"/>
    <w:basedOn w:val="a0"/>
    <w:rsid w:val="006F359A"/>
  </w:style>
  <w:style w:type="character" w:customStyle="1" w:styleId="vlist-s">
    <w:name w:val="vlist-s"/>
    <w:basedOn w:val="a0"/>
    <w:rsid w:val="006F359A"/>
  </w:style>
  <w:style w:type="character" w:customStyle="1" w:styleId="mbin">
    <w:name w:val="mbin"/>
    <w:basedOn w:val="a0"/>
    <w:rsid w:val="006F359A"/>
  </w:style>
  <w:style w:type="character" w:styleId="a5">
    <w:name w:val="Placeholder Text"/>
    <w:basedOn w:val="a0"/>
    <w:uiPriority w:val="99"/>
    <w:semiHidden/>
    <w:rsid w:val="006F3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F35A27C3</Template>
  <TotalTime>14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Мовчан Константин</dc:creator>
  <cp:keywords/>
  <dc:description/>
  <cp:lastModifiedBy>Мовчан Константин</cp:lastModifiedBy>
  <cp:revision>2</cp:revision>
  <dcterms:created xsi:type="dcterms:W3CDTF">2025-03-17T01:16:00Z</dcterms:created>
  <dcterms:modified xsi:type="dcterms:W3CDTF">2025-03-17T01:30:00Z</dcterms:modified>
</cp:coreProperties>
</file>