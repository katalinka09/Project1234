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804" w:rsidRPr="009F6804" w:rsidRDefault="009F6804" w:rsidP="009F6804">
      <w:pPr>
        <w:rPr>
          <w:b/>
          <w:bCs/>
        </w:rPr>
      </w:pPr>
      <w:r w:rsidRPr="009F6804">
        <w:rPr>
          <w:b/>
          <w:bCs/>
        </w:rPr>
        <w:t>1. Роли пользователей туристического сайта</w:t>
      </w:r>
    </w:p>
    <w:p w:rsidR="009F6804" w:rsidRPr="009F6804" w:rsidRDefault="009F6804" w:rsidP="009F6804">
      <w:pPr>
        <w:numPr>
          <w:ilvl w:val="0"/>
          <w:numId w:val="1"/>
        </w:numPr>
      </w:pPr>
      <w:r w:rsidRPr="009F6804">
        <w:rPr>
          <w:b/>
          <w:bCs/>
        </w:rPr>
        <w:t>Гость (неавторизованный пользователь)</w:t>
      </w:r>
      <w:r w:rsidRPr="009F6804">
        <w:t> – просматривает туры, отели, читает отзывы.</w:t>
      </w:r>
    </w:p>
    <w:p w:rsidR="009F6804" w:rsidRPr="009F6804" w:rsidRDefault="009F6804" w:rsidP="009F6804">
      <w:pPr>
        <w:numPr>
          <w:ilvl w:val="0"/>
          <w:numId w:val="1"/>
        </w:numPr>
      </w:pPr>
      <w:r w:rsidRPr="009F6804">
        <w:rPr>
          <w:b/>
          <w:bCs/>
        </w:rPr>
        <w:t>Зарегистрированный пользователь</w:t>
      </w:r>
      <w:r w:rsidRPr="009F6804">
        <w:t> – бронирует туры, оставляет отзывы, управляет своими заказами.</w:t>
      </w:r>
    </w:p>
    <w:p w:rsidR="009F6804" w:rsidRPr="009F6804" w:rsidRDefault="009F6804" w:rsidP="009F6804">
      <w:pPr>
        <w:numPr>
          <w:ilvl w:val="0"/>
          <w:numId w:val="1"/>
        </w:numPr>
      </w:pPr>
      <w:proofErr w:type="spellStart"/>
      <w:r w:rsidRPr="009F6804">
        <w:rPr>
          <w:b/>
          <w:bCs/>
        </w:rPr>
        <w:t>Турагент</w:t>
      </w:r>
      <w:proofErr w:type="spellEnd"/>
      <w:r w:rsidRPr="009F6804">
        <w:rPr>
          <w:b/>
          <w:bCs/>
        </w:rPr>
        <w:t xml:space="preserve"> (менеджер по продажам)</w:t>
      </w:r>
      <w:r w:rsidRPr="009F6804">
        <w:t> – управляет заявками, консультирует клиентов, добавляет туры.</w:t>
      </w:r>
    </w:p>
    <w:p w:rsidR="009F6804" w:rsidRPr="009F6804" w:rsidRDefault="009F6804" w:rsidP="009F6804">
      <w:pPr>
        <w:numPr>
          <w:ilvl w:val="0"/>
          <w:numId w:val="1"/>
        </w:numPr>
      </w:pPr>
      <w:r w:rsidRPr="009F6804">
        <w:rPr>
          <w:b/>
          <w:bCs/>
        </w:rPr>
        <w:t>Администратор сайта</w:t>
      </w:r>
      <w:r w:rsidRPr="009F6804">
        <w:t> – настраивает систему, управляет контентом и пользователями.</w:t>
      </w:r>
    </w:p>
    <w:p w:rsidR="009F6804" w:rsidRPr="009F6804" w:rsidRDefault="009F6804" w:rsidP="009F6804">
      <w:pPr>
        <w:numPr>
          <w:ilvl w:val="0"/>
          <w:numId w:val="1"/>
        </w:numPr>
      </w:pPr>
      <w:r w:rsidRPr="009F6804">
        <w:rPr>
          <w:b/>
          <w:bCs/>
        </w:rPr>
        <w:t>Владелец отеля/туроператор</w:t>
      </w:r>
      <w:r w:rsidRPr="009F6804">
        <w:t> – добавляет свои предложения, отслеживает бронирования.</w:t>
      </w:r>
    </w:p>
    <w:p w:rsidR="009F6804" w:rsidRPr="009F6804" w:rsidRDefault="009F6804" w:rsidP="009F6804">
      <w:pPr>
        <w:rPr>
          <w:b/>
          <w:bCs/>
        </w:rPr>
      </w:pPr>
      <w:r w:rsidRPr="009F6804">
        <w:rPr>
          <w:b/>
          <w:bCs/>
        </w:rPr>
        <w:t>2. Перечень пользовательских историй</w:t>
      </w:r>
    </w:p>
    <w:p w:rsidR="009F6804" w:rsidRPr="009F6804" w:rsidRDefault="009F6804" w:rsidP="009F6804">
      <w:pPr>
        <w:rPr>
          <w:b/>
          <w:bCs/>
        </w:rPr>
      </w:pPr>
      <w:r w:rsidRPr="009F6804">
        <w:rPr>
          <w:b/>
          <w:bCs/>
        </w:rPr>
        <w:t>Для гостя (неавторизованного пользователя):</w:t>
      </w:r>
    </w:p>
    <w:p w:rsidR="009F6804" w:rsidRPr="009F6804" w:rsidRDefault="009F6804" w:rsidP="009F6804">
      <w:pPr>
        <w:numPr>
          <w:ilvl w:val="0"/>
          <w:numId w:val="2"/>
        </w:numPr>
      </w:pPr>
      <w:r w:rsidRPr="009F6804">
        <w:t>Как гость, я хочу искать туры по фильтрам (страна, цена, даты), чтобы выбрать подходящий вариант.</w:t>
      </w:r>
    </w:p>
    <w:p w:rsidR="009F6804" w:rsidRPr="009F6804" w:rsidRDefault="009F6804" w:rsidP="009F6804">
      <w:pPr>
        <w:numPr>
          <w:ilvl w:val="0"/>
          <w:numId w:val="2"/>
        </w:numPr>
      </w:pPr>
      <w:r w:rsidRPr="009F6804">
        <w:t>Как гость, я хочу просматривать подробную информацию о туре (описание, фото, условия), чтобы принять решение.</w:t>
      </w:r>
    </w:p>
    <w:p w:rsidR="009F6804" w:rsidRPr="009F6804" w:rsidRDefault="009F6804" w:rsidP="009F6804">
      <w:pPr>
        <w:numPr>
          <w:ilvl w:val="0"/>
          <w:numId w:val="2"/>
        </w:numPr>
      </w:pPr>
      <w:r w:rsidRPr="009F6804">
        <w:t>Как гость, я хочу видеть рейтинг и отзывы о турах и отелях, чтобы оценить их качество.</w:t>
      </w:r>
    </w:p>
    <w:p w:rsidR="009F6804" w:rsidRPr="009F6804" w:rsidRDefault="009F6804" w:rsidP="009F6804">
      <w:pPr>
        <w:numPr>
          <w:ilvl w:val="0"/>
          <w:numId w:val="2"/>
        </w:numPr>
      </w:pPr>
      <w:r w:rsidRPr="009F6804">
        <w:t>Как гость, я хочу сравнивать несколько туров, чтобы выбрать лучший вариант.</w:t>
      </w:r>
    </w:p>
    <w:p w:rsidR="009F6804" w:rsidRPr="009F6804" w:rsidRDefault="009F6804" w:rsidP="009F6804">
      <w:pPr>
        <w:numPr>
          <w:ilvl w:val="0"/>
          <w:numId w:val="2"/>
        </w:numPr>
      </w:pPr>
      <w:r w:rsidRPr="009F6804">
        <w:t xml:space="preserve">Как гость, я хочу подписаться на </w:t>
      </w:r>
      <w:proofErr w:type="spellStart"/>
      <w:r w:rsidRPr="009F6804">
        <w:t>email</w:t>
      </w:r>
      <w:proofErr w:type="spellEnd"/>
      <w:r w:rsidRPr="009F6804">
        <w:t>-рассылку с акциями, чтобы получать выгодные предложения.</w:t>
      </w:r>
    </w:p>
    <w:p w:rsidR="009F6804" w:rsidRPr="009F6804" w:rsidRDefault="009F6804" w:rsidP="009F6804">
      <w:pPr>
        <w:rPr>
          <w:b/>
          <w:bCs/>
        </w:rPr>
      </w:pPr>
      <w:r w:rsidRPr="009F6804">
        <w:rPr>
          <w:b/>
          <w:bCs/>
        </w:rPr>
        <w:t>Для зарегистрированного пользователя:</w:t>
      </w:r>
    </w:p>
    <w:p w:rsidR="009F6804" w:rsidRPr="009F6804" w:rsidRDefault="009F6804" w:rsidP="009F6804">
      <w:pPr>
        <w:numPr>
          <w:ilvl w:val="0"/>
          <w:numId w:val="3"/>
        </w:numPr>
      </w:pPr>
      <w:r w:rsidRPr="009F6804">
        <w:t>Как зарегистрированный пользователь, я хочу бронировать тур онлайн, чтобы быстро оформить поездку.</w:t>
      </w:r>
    </w:p>
    <w:p w:rsidR="009F6804" w:rsidRPr="009F6804" w:rsidRDefault="009F6804" w:rsidP="009F6804">
      <w:pPr>
        <w:numPr>
          <w:ilvl w:val="0"/>
          <w:numId w:val="3"/>
        </w:numPr>
      </w:pPr>
      <w:r w:rsidRPr="009F6804">
        <w:t>Как зарегистрированный пользователь, я хочу сохранять понравившиеся туры в "Избранное", чтобы вернуться к ним позже.</w:t>
      </w:r>
    </w:p>
    <w:p w:rsidR="009F6804" w:rsidRPr="009F6804" w:rsidRDefault="009F6804" w:rsidP="009F6804">
      <w:pPr>
        <w:numPr>
          <w:ilvl w:val="0"/>
          <w:numId w:val="3"/>
        </w:numPr>
      </w:pPr>
      <w:r w:rsidRPr="009F6804">
        <w:t>Как зарегистрированный пользователь, я хочу оставлять отзывы о турах, чтобы помочь другим путешественникам.</w:t>
      </w:r>
    </w:p>
    <w:p w:rsidR="009F6804" w:rsidRPr="009F6804" w:rsidRDefault="009F6804" w:rsidP="009F6804">
      <w:pPr>
        <w:numPr>
          <w:ilvl w:val="0"/>
          <w:numId w:val="3"/>
        </w:numPr>
      </w:pPr>
      <w:r w:rsidRPr="009F6804">
        <w:t>Как зарегистрированный пользователь, я хочу отслеживать статус своего заказа, чтобы знать, подтвержден ли он.</w:t>
      </w:r>
    </w:p>
    <w:p w:rsidR="009F6804" w:rsidRPr="009F6804" w:rsidRDefault="009F6804" w:rsidP="009F6804">
      <w:pPr>
        <w:numPr>
          <w:ilvl w:val="0"/>
          <w:numId w:val="3"/>
        </w:numPr>
      </w:pPr>
      <w:r w:rsidRPr="009F6804">
        <w:t>Как зарегистрированный пользователь, я хочу получать уведомления о скидках на мои любимые направления.</w:t>
      </w:r>
    </w:p>
    <w:p w:rsidR="009F6804" w:rsidRPr="009F6804" w:rsidRDefault="009F6804" w:rsidP="009F6804">
      <w:pPr>
        <w:rPr>
          <w:b/>
          <w:bCs/>
        </w:rPr>
      </w:pPr>
      <w:r w:rsidRPr="009F6804">
        <w:rPr>
          <w:b/>
          <w:bCs/>
        </w:rPr>
        <w:t xml:space="preserve">Для </w:t>
      </w:r>
      <w:proofErr w:type="spellStart"/>
      <w:r w:rsidRPr="009F6804">
        <w:rPr>
          <w:b/>
          <w:bCs/>
        </w:rPr>
        <w:t>турагента</w:t>
      </w:r>
      <w:proofErr w:type="spellEnd"/>
      <w:r w:rsidRPr="009F6804">
        <w:rPr>
          <w:b/>
          <w:bCs/>
        </w:rPr>
        <w:t xml:space="preserve"> (менеджера по продажам):</w:t>
      </w:r>
    </w:p>
    <w:p w:rsidR="009F6804" w:rsidRPr="009F6804" w:rsidRDefault="009F6804" w:rsidP="009F6804">
      <w:pPr>
        <w:numPr>
          <w:ilvl w:val="0"/>
          <w:numId w:val="4"/>
        </w:numPr>
      </w:pPr>
      <w:r w:rsidRPr="009F6804">
        <w:t xml:space="preserve">Как </w:t>
      </w:r>
      <w:proofErr w:type="spellStart"/>
      <w:r w:rsidRPr="009F6804">
        <w:t>турагент</w:t>
      </w:r>
      <w:proofErr w:type="spellEnd"/>
      <w:r w:rsidRPr="009F6804">
        <w:t>, я хочу видеть список новых заявок, чтобы оперативно их обрабатывать.</w:t>
      </w:r>
    </w:p>
    <w:p w:rsidR="009F6804" w:rsidRPr="009F6804" w:rsidRDefault="009F6804" w:rsidP="009F6804">
      <w:pPr>
        <w:numPr>
          <w:ilvl w:val="0"/>
          <w:numId w:val="4"/>
        </w:numPr>
      </w:pPr>
      <w:r w:rsidRPr="009F6804">
        <w:t xml:space="preserve">Как </w:t>
      </w:r>
      <w:proofErr w:type="spellStart"/>
      <w:r w:rsidRPr="009F6804">
        <w:t>турагент</w:t>
      </w:r>
      <w:proofErr w:type="spellEnd"/>
      <w:r w:rsidRPr="009F6804">
        <w:t>, я хочу связываться с клиентами через чат/</w:t>
      </w:r>
      <w:proofErr w:type="spellStart"/>
      <w:r w:rsidRPr="009F6804">
        <w:t>email</w:t>
      </w:r>
      <w:proofErr w:type="spellEnd"/>
      <w:r w:rsidRPr="009F6804">
        <w:t>, чтобы уточнять детали бронирования.</w:t>
      </w:r>
    </w:p>
    <w:p w:rsidR="009F6804" w:rsidRPr="009F6804" w:rsidRDefault="009F6804" w:rsidP="009F6804">
      <w:pPr>
        <w:numPr>
          <w:ilvl w:val="0"/>
          <w:numId w:val="4"/>
        </w:numPr>
      </w:pPr>
      <w:r w:rsidRPr="009F6804">
        <w:t xml:space="preserve">Как </w:t>
      </w:r>
      <w:proofErr w:type="spellStart"/>
      <w:r w:rsidRPr="009F6804">
        <w:t>турагент</w:t>
      </w:r>
      <w:proofErr w:type="spellEnd"/>
      <w:r w:rsidRPr="009F6804">
        <w:t>, я хочу добавлять новые туры в систему, чтобы расширять ассортимент.</w:t>
      </w:r>
    </w:p>
    <w:p w:rsidR="009F6804" w:rsidRPr="009F6804" w:rsidRDefault="009F6804" w:rsidP="009F6804">
      <w:pPr>
        <w:numPr>
          <w:ilvl w:val="0"/>
          <w:numId w:val="4"/>
        </w:numPr>
      </w:pPr>
      <w:r w:rsidRPr="009F6804">
        <w:t xml:space="preserve">Как </w:t>
      </w:r>
      <w:proofErr w:type="spellStart"/>
      <w:r w:rsidRPr="009F6804">
        <w:t>турагент</w:t>
      </w:r>
      <w:proofErr w:type="spellEnd"/>
      <w:r w:rsidRPr="009F6804">
        <w:t>, я хочу редактировать информацию о турах (цены, даты, доступность), чтобы поддерживать актуальные данные.</w:t>
      </w:r>
    </w:p>
    <w:p w:rsidR="009F6804" w:rsidRPr="009F6804" w:rsidRDefault="009F6804" w:rsidP="009F6804">
      <w:pPr>
        <w:numPr>
          <w:ilvl w:val="0"/>
          <w:numId w:val="4"/>
        </w:numPr>
      </w:pPr>
      <w:r w:rsidRPr="009F6804">
        <w:t xml:space="preserve">Как </w:t>
      </w:r>
      <w:proofErr w:type="spellStart"/>
      <w:r w:rsidRPr="009F6804">
        <w:t>турагент</w:t>
      </w:r>
      <w:proofErr w:type="spellEnd"/>
      <w:r w:rsidRPr="009F6804">
        <w:t>, я хочу видеть статистику по продажам, чтобы анализировать спрос.</w:t>
      </w:r>
    </w:p>
    <w:p w:rsidR="009F6804" w:rsidRPr="009F6804" w:rsidRDefault="009F6804" w:rsidP="009F6804">
      <w:pPr>
        <w:rPr>
          <w:b/>
          <w:bCs/>
        </w:rPr>
      </w:pPr>
      <w:r w:rsidRPr="009F6804">
        <w:rPr>
          <w:b/>
          <w:bCs/>
        </w:rPr>
        <w:lastRenderedPageBreak/>
        <w:t>Для администратора сайта:</w:t>
      </w:r>
    </w:p>
    <w:p w:rsidR="009F6804" w:rsidRPr="009F6804" w:rsidRDefault="009F6804" w:rsidP="009F6804">
      <w:pPr>
        <w:numPr>
          <w:ilvl w:val="0"/>
          <w:numId w:val="5"/>
        </w:numPr>
      </w:pPr>
      <w:r w:rsidRPr="009F6804">
        <w:t>Как администратор, я хочу управлять пользователями (блокировка, роли), чтобы контролировать доступ.</w:t>
      </w:r>
    </w:p>
    <w:p w:rsidR="009F6804" w:rsidRPr="009F6804" w:rsidRDefault="009F6804" w:rsidP="009F6804">
      <w:pPr>
        <w:numPr>
          <w:ilvl w:val="0"/>
          <w:numId w:val="5"/>
        </w:numPr>
      </w:pPr>
      <w:r w:rsidRPr="009F6804">
        <w:t xml:space="preserve">Как администратор, я хочу </w:t>
      </w:r>
      <w:proofErr w:type="spellStart"/>
      <w:r w:rsidRPr="009F6804">
        <w:t>модерировать</w:t>
      </w:r>
      <w:proofErr w:type="spellEnd"/>
      <w:r w:rsidRPr="009F6804">
        <w:t xml:space="preserve"> отзывы, чтобы удалять спам и </w:t>
      </w:r>
      <w:proofErr w:type="spellStart"/>
      <w:r w:rsidRPr="009F6804">
        <w:t>фейки</w:t>
      </w:r>
      <w:proofErr w:type="spellEnd"/>
      <w:r w:rsidRPr="009F6804">
        <w:t>.</w:t>
      </w:r>
    </w:p>
    <w:p w:rsidR="009F6804" w:rsidRPr="009F6804" w:rsidRDefault="009F6804" w:rsidP="009F6804">
      <w:pPr>
        <w:numPr>
          <w:ilvl w:val="0"/>
          <w:numId w:val="5"/>
        </w:numPr>
      </w:pPr>
      <w:r w:rsidRPr="009F6804">
        <w:t>Как администратор, я хочу настраивать платежные системы, чтобы обеспечить безопасные транзакции.</w:t>
      </w:r>
    </w:p>
    <w:p w:rsidR="009F6804" w:rsidRPr="009F6804" w:rsidRDefault="009F6804" w:rsidP="009F6804">
      <w:pPr>
        <w:numPr>
          <w:ilvl w:val="0"/>
          <w:numId w:val="5"/>
        </w:numPr>
      </w:pPr>
      <w:r w:rsidRPr="009F6804">
        <w:t xml:space="preserve">Как администратор, я хочу создавать </w:t>
      </w:r>
      <w:proofErr w:type="spellStart"/>
      <w:r w:rsidRPr="009F6804">
        <w:t>промокоды</w:t>
      </w:r>
      <w:proofErr w:type="spellEnd"/>
      <w:r w:rsidRPr="009F6804">
        <w:t xml:space="preserve"> и скидки, чтобы стимулировать продажи.</w:t>
      </w:r>
    </w:p>
    <w:p w:rsidR="009F6804" w:rsidRPr="009F6804" w:rsidRDefault="009F6804" w:rsidP="009F6804">
      <w:pPr>
        <w:numPr>
          <w:ilvl w:val="0"/>
          <w:numId w:val="5"/>
        </w:numPr>
      </w:pPr>
      <w:r w:rsidRPr="009F6804">
        <w:t>Как администратор, я хочу получать отчеты о посещаемости сайта, чтобы оценивать его эффективность.</w:t>
      </w:r>
    </w:p>
    <w:p w:rsidR="009F6804" w:rsidRPr="009F6804" w:rsidRDefault="009F6804" w:rsidP="009F6804">
      <w:pPr>
        <w:rPr>
          <w:b/>
          <w:bCs/>
        </w:rPr>
      </w:pPr>
      <w:r w:rsidRPr="009F6804">
        <w:rPr>
          <w:b/>
          <w:bCs/>
        </w:rPr>
        <w:t>Для владельца отеля/туроператора:</w:t>
      </w:r>
    </w:p>
    <w:p w:rsidR="009F6804" w:rsidRPr="009F6804" w:rsidRDefault="009F6804" w:rsidP="009F6804">
      <w:pPr>
        <w:numPr>
          <w:ilvl w:val="0"/>
          <w:numId w:val="6"/>
        </w:numPr>
      </w:pPr>
      <w:r w:rsidRPr="009F6804">
        <w:t>Как владелец отеля, я хочу добавлять свои отели и номера, чтобы привлекать клиентов.</w:t>
      </w:r>
    </w:p>
    <w:p w:rsidR="009F6804" w:rsidRPr="009F6804" w:rsidRDefault="009F6804" w:rsidP="009F6804">
      <w:pPr>
        <w:numPr>
          <w:ilvl w:val="0"/>
          <w:numId w:val="6"/>
        </w:numPr>
      </w:pPr>
      <w:r w:rsidRPr="009F6804">
        <w:t>Как туроператор, я хочу загружать пакетные туры, чтобы продвигать свои услуги.</w:t>
      </w:r>
    </w:p>
    <w:p w:rsidR="009F6804" w:rsidRPr="009F6804" w:rsidRDefault="009F6804" w:rsidP="009F6804">
      <w:pPr>
        <w:numPr>
          <w:ilvl w:val="0"/>
          <w:numId w:val="6"/>
        </w:numPr>
      </w:pPr>
      <w:r w:rsidRPr="009F6804">
        <w:t>Как владелец отеля, я хочу видеть список бронирований, чтобы планировать загрузку.</w:t>
      </w:r>
    </w:p>
    <w:p w:rsidR="009F6804" w:rsidRPr="009F6804" w:rsidRDefault="009F6804" w:rsidP="009F6804">
      <w:pPr>
        <w:numPr>
          <w:ilvl w:val="0"/>
          <w:numId w:val="6"/>
        </w:numPr>
      </w:pPr>
      <w:r w:rsidRPr="009F6804">
        <w:t>Как туроператор, я хочу получать уведомления о новых заказах, чтобы быстро их обрабатывать.</w:t>
      </w:r>
    </w:p>
    <w:p w:rsidR="009F6804" w:rsidRPr="009F6804" w:rsidRDefault="009F6804" w:rsidP="009F6804">
      <w:pPr>
        <w:numPr>
          <w:ilvl w:val="0"/>
          <w:numId w:val="6"/>
        </w:numPr>
      </w:pPr>
      <w:r w:rsidRPr="009F6804">
        <w:t>Как владелец отеля, я хочу отвечать на отзывы гостей, чтобы улучшать репутацию.</w:t>
      </w:r>
    </w:p>
    <w:p w:rsidR="009F6804" w:rsidRPr="009F6804" w:rsidRDefault="009F6804" w:rsidP="009F6804"/>
    <w:p w:rsidR="00637EF3" w:rsidRDefault="00637EF3">
      <w:bookmarkStart w:id="0" w:name="_GoBack"/>
      <w:bookmarkEnd w:id="0"/>
    </w:p>
    <w:sectPr w:rsidR="00637E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C31A7"/>
    <w:multiLevelType w:val="multilevel"/>
    <w:tmpl w:val="098EF8DA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B7C26"/>
    <w:multiLevelType w:val="multilevel"/>
    <w:tmpl w:val="2A623D3A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6E0D74"/>
    <w:multiLevelType w:val="multilevel"/>
    <w:tmpl w:val="7F0A256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CF6EDD"/>
    <w:multiLevelType w:val="multilevel"/>
    <w:tmpl w:val="C5B2BB98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2A3F69"/>
    <w:multiLevelType w:val="multilevel"/>
    <w:tmpl w:val="C4AECF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210579"/>
    <w:multiLevelType w:val="multilevel"/>
    <w:tmpl w:val="4ADA0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E11091"/>
    <w:multiLevelType w:val="multilevel"/>
    <w:tmpl w:val="80246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F7F"/>
    <w:rsid w:val="00214F7F"/>
    <w:rsid w:val="00637EF3"/>
    <w:rsid w:val="009F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E06904-7741-4A94-AEAF-28E776412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D849E7CD</Template>
  <TotalTime>1</TotalTime>
  <Pages>2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VVSU</Company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Максимова Екатерина</dc:creator>
  <cp:keywords/>
  <dc:description/>
  <cp:lastModifiedBy>Максимова Екатерина</cp:lastModifiedBy>
  <cp:revision>2</cp:revision>
  <dcterms:created xsi:type="dcterms:W3CDTF">2025-04-28T00:30:00Z</dcterms:created>
  <dcterms:modified xsi:type="dcterms:W3CDTF">2025-04-28T00:30:00Z</dcterms:modified>
</cp:coreProperties>
</file>