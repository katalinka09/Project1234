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E29" w:rsidRPr="00A7623E" w:rsidRDefault="00C04E29" w:rsidP="00C04E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623E">
        <w:rPr>
          <w:rFonts w:ascii="Times New Roman" w:hAnsi="Times New Roman" w:cs="Times New Roman"/>
          <w:b/>
          <w:bCs/>
          <w:sz w:val="24"/>
          <w:szCs w:val="24"/>
        </w:rPr>
        <w:t xml:space="preserve">Оценка трудоёмкости пользовательских историй туристического сайта методом </w:t>
      </w:r>
      <w:proofErr w:type="spellStart"/>
      <w:r w:rsidRPr="00A7623E">
        <w:rPr>
          <w:rFonts w:ascii="Times New Roman" w:hAnsi="Times New Roman" w:cs="Times New Roman"/>
          <w:b/>
          <w:bCs/>
          <w:sz w:val="24"/>
          <w:szCs w:val="24"/>
        </w:rPr>
        <w:t>Planning</w:t>
      </w:r>
      <w:proofErr w:type="spellEnd"/>
      <w:r w:rsidRPr="00A762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623E">
        <w:rPr>
          <w:rFonts w:ascii="Times New Roman" w:hAnsi="Times New Roman" w:cs="Times New Roman"/>
          <w:b/>
          <w:bCs/>
          <w:sz w:val="24"/>
          <w:szCs w:val="24"/>
        </w:rPr>
        <w:t>Poker</w:t>
      </w:r>
      <w:proofErr w:type="spellEnd"/>
    </w:p>
    <w:p w:rsidR="00C04E29" w:rsidRPr="00A7623E" w:rsidRDefault="00C04E29" w:rsidP="00C04E29">
      <w:pPr>
        <w:rPr>
          <w:rFonts w:ascii="Times New Roman" w:hAnsi="Times New Roman" w:cs="Times New Roman"/>
          <w:bCs/>
          <w:sz w:val="24"/>
          <w:szCs w:val="24"/>
        </w:rPr>
      </w:pPr>
      <w:r w:rsidRPr="00A7623E">
        <w:rPr>
          <w:rFonts w:ascii="Times New Roman" w:hAnsi="Times New Roman" w:cs="Times New Roman"/>
          <w:bCs/>
          <w:sz w:val="24"/>
          <w:szCs w:val="24"/>
        </w:rPr>
        <w:t>Для оценки будем использовать шкалу Фибоначчи: 0, 1, 2, 3, 5, 8, 13, 21, 34, 55, 89</w:t>
      </w:r>
    </w:p>
    <w:p w:rsidR="00C04E29" w:rsidRPr="00A7623E" w:rsidRDefault="00C04E29" w:rsidP="00C04E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623E">
        <w:rPr>
          <w:rFonts w:ascii="Times New Roman" w:hAnsi="Times New Roman" w:cs="Times New Roman"/>
          <w:b/>
          <w:bCs/>
          <w:sz w:val="24"/>
          <w:szCs w:val="24"/>
        </w:rPr>
        <w:t>1. Оценка для гостя (неавторизованного пользователя)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59"/>
        <w:gridCol w:w="1826"/>
        <w:gridCol w:w="3660"/>
      </w:tblGrid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Пользовательская история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Оценка (</w:t>
            </w:r>
            <w:proofErr w:type="spellStart"/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</w:t>
            </w:r>
            <w:proofErr w:type="spellEnd"/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Points</w:t>
            </w:r>
            <w:proofErr w:type="spellEnd"/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1. Поиск туров по фильтрам (страна, цена, даты)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Требуется сложный фильтр с </w:t>
            </w:r>
            <w:proofErr w:type="spellStart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валидацией</w:t>
            </w:r>
            <w:proofErr w:type="spellEnd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данных</w:t>
            </w:r>
          </w:p>
        </w:tc>
      </w:tr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2. Просмотр информации о туре (описание, фото)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Простая страница с контентом</w:t>
            </w:r>
          </w:p>
        </w:tc>
      </w:tr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3. Просмотр рейтингов и отзывов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Нужна интеграция с системой рейтингов</w:t>
            </w:r>
          </w:p>
        </w:tc>
      </w:tr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4. Сравнение нескольких туров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Логика сравнения + UI</w:t>
            </w:r>
          </w:p>
        </w:tc>
      </w:tr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5. Подписка на</w:t>
            </w:r>
            <w:bookmarkStart w:id="0" w:name="_GoBack"/>
            <w:bookmarkEnd w:id="0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email</w:t>
            </w:r>
            <w:proofErr w:type="spellEnd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-рассылку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Простая форма + интеграция с сервисом рассылок</w:t>
            </w:r>
          </w:p>
        </w:tc>
      </w:tr>
    </w:tbl>
    <w:p w:rsidR="00A7623E" w:rsidRDefault="00A7623E" w:rsidP="00C04E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04E29" w:rsidRPr="00A7623E" w:rsidRDefault="00C04E29" w:rsidP="00C04E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623E">
        <w:rPr>
          <w:rFonts w:ascii="Times New Roman" w:hAnsi="Times New Roman" w:cs="Times New Roman"/>
          <w:b/>
          <w:bCs/>
          <w:sz w:val="24"/>
          <w:szCs w:val="24"/>
        </w:rPr>
        <w:t>2. Оценка для зарегистрированного пользователя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2085"/>
        <w:gridCol w:w="3891"/>
      </w:tblGrid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Пользовательская история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Оценка (</w:t>
            </w:r>
            <w:proofErr w:type="spellStart"/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</w:t>
            </w:r>
            <w:proofErr w:type="spellEnd"/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Points</w:t>
            </w:r>
            <w:proofErr w:type="spellEnd"/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6. Бронирование тура онлайн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Интеграция с платежами, </w:t>
            </w:r>
            <w:proofErr w:type="spellStart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валидация</w:t>
            </w:r>
            <w:proofErr w:type="spellEnd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данных</w:t>
            </w:r>
          </w:p>
        </w:tc>
      </w:tr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7. Сохранение туров в "Избранное"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Простая функция</w:t>
            </w:r>
          </w:p>
        </w:tc>
      </w:tr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8. Оставление отзывов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Модерация</w:t>
            </w:r>
            <w:proofErr w:type="spellEnd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, защита от спама</w:t>
            </w:r>
          </w:p>
        </w:tc>
      </w:tr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9. Отслеживание статуса заказа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Интеграция с CRM/</w:t>
            </w:r>
            <w:proofErr w:type="spellStart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бэкендом</w:t>
            </w:r>
            <w:proofErr w:type="spellEnd"/>
          </w:p>
        </w:tc>
      </w:tr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10. Уведомления о скидках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Простая рассылка</w:t>
            </w:r>
          </w:p>
        </w:tc>
      </w:tr>
    </w:tbl>
    <w:p w:rsidR="00A7623E" w:rsidRDefault="00A7623E" w:rsidP="00C04E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04E29" w:rsidRPr="00A7623E" w:rsidRDefault="00C04E29" w:rsidP="00C04E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623E">
        <w:rPr>
          <w:rFonts w:ascii="Times New Roman" w:hAnsi="Times New Roman" w:cs="Times New Roman"/>
          <w:b/>
          <w:bCs/>
          <w:sz w:val="24"/>
          <w:szCs w:val="24"/>
        </w:rPr>
        <w:t xml:space="preserve">3. Оценка для </w:t>
      </w:r>
      <w:proofErr w:type="spellStart"/>
      <w:r w:rsidRPr="00A7623E">
        <w:rPr>
          <w:rFonts w:ascii="Times New Roman" w:hAnsi="Times New Roman" w:cs="Times New Roman"/>
          <w:b/>
          <w:bCs/>
          <w:sz w:val="24"/>
          <w:szCs w:val="24"/>
        </w:rPr>
        <w:t>турагента</w:t>
      </w:r>
      <w:proofErr w:type="spellEnd"/>
      <w:r w:rsidRPr="00A7623E">
        <w:rPr>
          <w:rFonts w:ascii="Times New Roman" w:hAnsi="Times New Roman" w:cs="Times New Roman"/>
          <w:b/>
          <w:bCs/>
          <w:sz w:val="24"/>
          <w:szCs w:val="24"/>
        </w:rPr>
        <w:t xml:space="preserve"> (менеджера по продажам)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6"/>
        <w:gridCol w:w="2524"/>
        <w:gridCol w:w="2992"/>
      </w:tblGrid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Пользовательская история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Оценка (</w:t>
            </w:r>
            <w:proofErr w:type="spellStart"/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</w:t>
            </w:r>
            <w:proofErr w:type="spellEnd"/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Points</w:t>
            </w:r>
            <w:proofErr w:type="spellEnd"/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11. Просмотр новых заявок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Дашборд</w:t>
            </w:r>
            <w:proofErr w:type="spellEnd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 заявками</w:t>
            </w:r>
          </w:p>
        </w:tc>
      </w:tr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12. Чат/</w:t>
            </w:r>
            <w:proofErr w:type="spellStart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email</w:t>
            </w:r>
            <w:proofErr w:type="spellEnd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 клиентами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Реализация мессенджера</w:t>
            </w:r>
          </w:p>
        </w:tc>
      </w:tr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13. Добавление новых туров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Форма + </w:t>
            </w:r>
            <w:proofErr w:type="spellStart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валидация</w:t>
            </w:r>
            <w:proofErr w:type="spellEnd"/>
          </w:p>
        </w:tc>
      </w:tr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14. Редактирование туров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Аналогично добавлению</w:t>
            </w:r>
          </w:p>
        </w:tc>
      </w:tr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15. Статистика по продажам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Графики + экспорт данных</w:t>
            </w:r>
          </w:p>
        </w:tc>
      </w:tr>
    </w:tbl>
    <w:p w:rsidR="00A7623E" w:rsidRDefault="00A7623E" w:rsidP="00C04E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04E29" w:rsidRPr="00A7623E" w:rsidRDefault="00C04E29" w:rsidP="00C04E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623E">
        <w:rPr>
          <w:rFonts w:ascii="Times New Roman" w:hAnsi="Times New Roman" w:cs="Times New Roman"/>
          <w:b/>
          <w:bCs/>
          <w:sz w:val="24"/>
          <w:szCs w:val="24"/>
        </w:rPr>
        <w:t>4. Оценка для администратора сайта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26"/>
        <w:gridCol w:w="2524"/>
        <w:gridCol w:w="3079"/>
      </w:tblGrid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Пользовательская история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Оценка (</w:t>
            </w:r>
            <w:proofErr w:type="spellStart"/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</w:t>
            </w:r>
            <w:proofErr w:type="spellEnd"/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Points</w:t>
            </w:r>
            <w:proofErr w:type="spellEnd"/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16. Управление пользователями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Роли, блокировки</w:t>
            </w:r>
          </w:p>
        </w:tc>
      </w:tr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17. </w:t>
            </w:r>
            <w:proofErr w:type="spellStart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Модерация</w:t>
            </w:r>
            <w:proofErr w:type="spellEnd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отзывов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Простая </w:t>
            </w:r>
            <w:proofErr w:type="spellStart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админка</w:t>
            </w:r>
            <w:proofErr w:type="spellEnd"/>
          </w:p>
        </w:tc>
      </w:tr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18. Настройка платежных систем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Интеграция с API</w:t>
            </w:r>
          </w:p>
        </w:tc>
      </w:tr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19. Создание </w:t>
            </w:r>
            <w:proofErr w:type="spellStart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промокодов</w:t>
            </w:r>
            <w:proofErr w:type="spellEnd"/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Генератор + условия</w:t>
            </w:r>
          </w:p>
        </w:tc>
      </w:tr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20. Отчеты о посещаемости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Google</w:t>
            </w:r>
            <w:proofErr w:type="spellEnd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Analytics</w:t>
            </w:r>
            <w:proofErr w:type="spellEnd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или аналог</w:t>
            </w:r>
          </w:p>
        </w:tc>
      </w:tr>
    </w:tbl>
    <w:p w:rsidR="00A7623E" w:rsidRDefault="00A7623E" w:rsidP="00C04E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7623E" w:rsidRDefault="00A7623E" w:rsidP="00C04E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04E29" w:rsidRPr="00A7623E" w:rsidRDefault="00C04E29" w:rsidP="00C04E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623E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Оценка для владельца отеля/туроператора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6"/>
        <w:gridCol w:w="2524"/>
        <w:gridCol w:w="2717"/>
      </w:tblGrid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Пользовательская история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Оценка (</w:t>
            </w:r>
            <w:proofErr w:type="spellStart"/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</w:t>
            </w:r>
            <w:proofErr w:type="spellEnd"/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Points</w:t>
            </w:r>
            <w:proofErr w:type="spellEnd"/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21. Добавление отелей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Форма + </w:t>
            </w:r>
            <w:proofErr w:type="spellStart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валидация</w:t>
            </w:r>
            <w:proofErr w:type="spellEnd"/>
          </w:p>
        </w:tc>
      </w:tr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22. Загрузка пакетных туров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CSV-импорт</w:t>
            </w:r>
          </w:p>
        </w:tc>
      </w:tr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23. Просмотр бронирований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Таблица + фильтры</w:t>
            </w:r>
          </w:p>
        </w:tc>
      </w:tr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24. Уведомления о заказах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Простая рассылка</w:t>
            </w:r>
          </w:p>
        </w:tc>
      </w:tr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25. Ответы на отзывы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Комментарии в </w:t>
            </w:r>
            <w:proofErr w:type="spellStart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админке</w:t>
            </w:r>
            <w:proofErr w:type="spellEnd"/>
          </w:p>
        </w:tc>
      </w:tr>
    </w:tbl>
    <w:p w:rsidR="00A7623E" w:rsidRDefault="00A7623E" w:rsidP="00C04E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04E29" w:rsidRPr="00A7623E" w:rsidRDefault="00C04E29" w:rsidP="00C04E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623E">
        <w:rPr>
          <w:rFonts w:ascii="Times New Roman" w:hAnsi="Times New Roman" w:cs="Times New Roman"/>
          <w:b/>
          <w:bCs/>
          <w:sz w:val="24"/>
          <w:szCs w:val="24"/>
        </w:rPr>
        <w:t>6. Оценка технических историй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33"/>
        <w:gridCol w:w="2376"/>
        <w:gridCol w:w="3310"/>
      </w:tblGrid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Пользовательская история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Оценка (</w:t>
            </w:r>
            <w:proofErr w:type="spellStart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Story</w:t>
            </w:r>
            <w:proofErr w:type="spellEnd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Points</w:t>
            </w:r>
            <w:proofErr w:type="spellEnd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Комментарий</w:t>
            </w:r>
          </w:p>
        </w:tc>
      </w:tr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26. </w:t>
            </w:r>
            <w:proofErr w:type="spellStart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Email</w:t>
            </w:r>
            <w:proofErr w:type="spellEnd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-уведомления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SMTP-интеграция</w:t>
            </w:r>
          </w:p>
        </w:tc>
      </w:tr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27. Платежные шлюзы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PayPal</w:t>
            </w:r>
            <w:proofErr w:type="spellEnd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Stripe</w:t>
            </w:r>
            <w:proofErr w:type="spellEnd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др.</w:t>
            </w:r>
          </w:p>
        </w:tc>
      </w:tr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28. </w:t>
            </w:r>
            <w:proofErr w:type="spellStart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Мультиязычность</w:t>
            </w:r>
            <w:proofErr w:type="spellEnd"/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Локализация контента</w:t>
            </w:r>
          </w:p>
        </w:tc>
      </w:tr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29. Кэширование страниц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Redis</w:t>
            </w:r>
            <w:proofErr w:type="spellEnd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proofErr w:type="spellStart"/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Memcached</w:t>
            </w:r>
            <w:proofErr w:type="spellEnd"/>
          </w:p>
        </w:tc>
      </w:tr>
      <w:tr w:rsidR="00C04E29" w:rsidRPr="00A7623E" w:rsidTr="00A7623E"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30. Мобильная версия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</w:p>
        </w:tc>
        <w:tc>
          <w:tcPr>
            <w:tcW w:w="0" w:type="auto"/>
            <w:hideMark/>
          </w:tcPr>
          <w:p w:rsidR="00C04E29" w:rsidRPr="00A7623E" w:rsidRDefault="00C04E29" w:rsidP="00C04E2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23E">
              <w:rPr>
                <w:rFonts w:ascii="Times New Roman" w:hAnsi="Times New Roman" w:cs="Times New Roman"/>
                <w:bCs/>
                <w:sz w:val="24"/>
                <w:szCs w:val="24"/>
              </w:rPr>
              <w:t>Адаптивный дизайн или PWA</w:t>
            </w:r>
          </w:p>
        </w:tc>
      </w:tr>
    </w:tbl>
    <w:p w:rsidR="00C04E29" w:rsidRPr="00A7623E" w:rsidRDefault="00C04E29" w:rsidP="00C04E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04E29" w:rsidRPr="00A7623E" w:rsidRDefault="00C04E29" w:rsidP="00C04E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623E">
        <w:rPr>
          <w:rFonts w:ascii="Times New Roman" w:hAnsi="Times New Roman" w:cs="Times New Roman"/>
          <w:b/>
          <w:bCs/>
          <w:sz w:val="24"/>
          <w:szCs w:val="24"/>
        </w:rPr>
        <w:t>Выводы по оценке</w:t>
      </w:r>
    </w:p>
    <w:p w:rsidR="00C04E29" w:rsidRPr="00A7623E" w:rsidRDefault="00C04E29" w:rsidP="00C04E29">
      <w:pPr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A7623E">
        <w:rPr>
          <w:rFonts w:ascii="Times New Roman" w:hAnsi="Times New Roman" w:cs="Times New Roman"/>
          <w:bCs/>
          <w:sz w:val="24"/>
          <w:szCs w:val="24"/>
        </w:rPr>
        <w:t>Самые сложные задачи (13+):</w:t>
      </w:r>
    </w:p>
    <w:p w:rsidR="00C04E29" w:rsidRPr="00A7623E" w:rsidRDefault="00C04E29" w:rsidP="00C04E29">
      <w:pPr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A7623E">
        <w:rPr>
          <w:rFonts w:ascii="Times New Roman" w:hAnsi="Times New Roman" w:cs="Times New Roman"/>
          <w:bCs/>
          <w:sz w:val="24"/>
          <w:szCs w:val="24"/>
        </w:rPr>
        <w:t>Бронирование тура (13)</w:t>
      </w:r>
    </w:p>
    <w:p w:rsidR="00C04E29" w:rsidRPr="00A7623E" w:rsidRDefault="00C04E29" w:rsidP="00C04E29">
      <w:pPr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A7623E">
        <w:rPr>
          <w:rFonts w:ascii="Times New Roman" w:hAnsi="Times New Roman" w:cs="Times New Roman"/>
          <w:bCs/>
          <w:sz w:val="24"/>
          <w:szCs w:val="24"/>
        </w:rPr>
        <w:t>Платежные шлюзы (13)</w:t>
      </w:r>
    </w:p>
    <w:p w:rsidR="00C04E29" w:rsidRPr="00A7623E" w:rsidRDefault="00C04E29" w:rsidP="00C04E29">
      <w:pPr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A7623E">
        <w:rPr>
          <w:rFonts w:ascii="Times New Roman" w:hAnsi="Times New Roman" w:cs="Times New Roman"/>
          <w:bCs/>
          <w:sz w:val="24"/>
          <w:szCs w:val="24"/>
        </w:rPr>
        <w:t>Мобильная версия (21)</w:t>
      </w:r>
    </w:p>
    <w:p w:rsidR="00C04E29" w:rsidRPr="00A7623E" w:rsidRDefault="00C04E29" w:rsidP="00C04E29">
      <w:pPr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A7623E">
        <w:rPr>
          <w:rFonts w:ascii="Times New Roman" w:hAnsi="Times New Roman" w:cs="Times New Roman"/>
          <w:bCs/>
          <w:sz w:val="24"/>
          <w:szCs w:val="24"/>
        </w:rPr>
        <w:t>Средние задачи (5-8):</w:t>
      </w:r>
    </w:p>
    <w:p w:rsidR="00C04E29" w:rsidRPr="00A7623E" w:rsidRDefault="00C04E29" w:rsidP="00C04E29">
      <w:pPr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A7623E">
        <w:rPr>
          <w:rFonts w:ascii="Times New Roman" w:hAnsi="Times New Roman" w:cs="Times New Roman"/>
          <w:bCs/>
          <w:sz w:val="24"/>
          <w:szCs w:val="24"/>
        </w:rPr>
        <w:t>Поиск туров (8)</w:t>
      </w:r>
    </w:p>
    <w:p w:rsidR="00C04E29" w:rsidRPr="00A7623E" w:rsidRDefault="00C04E29" w:rsidP="00C04E29">
      <w:pPr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A7623E">
        <w:rPr>
          <w:rFonts w:ascii="Times New Roman" w:hAnsi="Times New Roman" w:cs="Times New Roman"/>
          <w:bCs/>
          <w:sz w:val="24"/>
          <w:szCs w:val="24"/>
        </w:rPr>
        <w:t>Чат с клиентами (8)</w:t>
      </w:r>
    </w:p>
    <w:p w:rsidR="00C04E29" w:rsidRPr="00A7623E" w:rsidRDefault="00C04E29" w:rsidP="00C04E29">
      <w:pPr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A7623E">
        <w:rPr>
          <w:rFonts w:ascii="Times New Roman" w:hAnsi="Times New Roman" w:cs="Times New Roman"/>
          <w:bCs/>
          <w:sz w:val="24"/>
          <w:szCs w:val="24"/>
        </w:rPr>
        <w:t>Статистика продаж (8)</w:t>
      </w:r>
    </w:p>
    <w:p w:rsidR="00C04E29" w:rsidRPr="00A7623E" w:rsidRDefault="00C04E29" w:rsidP="00C04E29">
      <w:pPr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A7623E">
        <w:rPr>
          <w:rFonts w:ascii="Times New Roman" w:hAnsi="Times New Roman" w:cs="Times New Roman"/>
          <w:bCs/>
          <w:sz w:val="24"/>
          <w:szCs w:val="24"/>
        </w:rPr>
        <w:t>Простые задачи (1-5):</w:t>
      </w:r>
    </w:p>
    <w:p w:rsidR="00C04E29" w:rsidRPr="00A7623E" w:rsidRDefault="00C04E29" w:rsidP="00C04E29">
      <w:pPr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A7623E">
        <w:rPr>
          <w:rFonts w:ascii="Times New Roman" w:hAnsi="Times New Roman" w:cs="Times New Roman"/>
          <w:bCs/>
          <w:sz w:val="24"/>
          <w:szCs w:val="24"/>
        </w:rPr>
        <w:t>Просмотр информации о туре (3)</w:t>
      </w:r>
    </w:p>
    <w:p w:rsidR="00C04E29" w:rsidRPr="00A7623E" w:rsidRDefault="00C04E29" w:rsidP="00C04E29">
      <w:pPr>
        <w:numPr>
          <w:ilvl w:val="1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A7623E">
        <w:rPr>
          <w:rFonts w:ascii="Times New Roman" w:hAnsi="Times New Roman" w:cs="Times New Roman"/>
          <w:bCs/>
          <w:sz w:val="24"/>
          <w:szCs w:val="24"/>
        </w:rPr>
        <w:t>Сохранение в "Избранное" (3)</w:t>
      </w:r>
    </w:p>
    <w:p w:rsidR="00637EF3" w:rsidRPr="00A7623E" w:rsidRDefault="00637EF3" w:rsidP="00C04E29">
      <w:pPr>
        <w:rPr>
          <w:rFonts w:ascii="Times New Roman" w:hAnsi="Times New Roman" w:cs="Times New Roman"/>
          <w:sz w:val="24"/>
          <w:szCs w:val="24"/>
        </w:rPr>
      </w:pPr>
    </w:p>
    <w:sectPr w:rsidR="00637EF3" w:rsidRPr="00A76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C31A7"/>
    <w:multiLevelType w:val="multilevel"/>
    <w:tmpl w:val="098EF8D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B7C26"/>
    <w:multiLevelType w:val="multilevel"/>
    <w:tmpl w:val="2A623D3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6E0D74"/>
    <w:multiLevelType w:val="multilevel"/>
    <w:tmpl w:val="7F0A25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F6EDD"/>
    <w:multiLevelType w:val="multilevel"/>
    <w:tmpl w:val="C5B2BB9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716290"/>
    <w:multiLevelType w:val="multilevel"/>
    <w:tmpl w:val="017C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A3F69"/>
    <w:multiLevelType w:val="multilevel"/>
    <w:tmpl w:val="C4AECF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210579"/>
    <w:multiLevelType w:val="multilevel"/>
    <w:tmpl w:val="4ADA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E11091"/>
    <w:multiLevelType w:val="multilevel"/>
    <w:tmpl w:val="8024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7F"/>
    <w:rsid w:val="00214F7F"/>
    <w:rsid w:val="00637EF3"/>
    <w:rsid w:val="009F6804"/>
    <w:rsid w:val="00A7623E"/>
    <w:rsid w:val="00C0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06904-7741-4A94-AEAF-28E77641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6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D849E7CD</Template>
  <TotalTime>0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VVSU</Company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Максимова Екатерина</dc:creator>
  <cp:keywords/>
  <dc:description/>
  <cp:lastModifiedBy>Максимова Екатерина</cp:lastModifiedBy>
  <cp:revision>2</cp:revision>
  <dcterms:created xsi:type="dcterms:W3CDTF">2025-04-28T00:44:00Z</dcterms:created>
  <dcterms:modified xsi:type="dcterms:W3CDTF">2025-04-28T00:44:00Z</dcterms:modified>
</cp:coreProperties>
</file>