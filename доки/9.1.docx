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AE" w:rsidRPr="00571DAE" w:rsidRDefault="00571DAE" w:rsidP="00571D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 xml:space="preserve">Ответы команды на ежедневный </w:t>
      </w:r>
      <w:proofErr w:type="spellStart"/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Scrum</w:t>
      </w:r>
      <w:proofErr w:type="spellEnd"/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t>-митинг</w:t>
      </w:r>
    </w:p>
    <w:p w:rsidR="00571DAE" w:rsidRPr="00571DAE" w:rsidRDefault="00571DAE" w:rsidP="00571D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Михайлова Елена</w:t>
      </w:r>
    </w:p>
    <w:p w:rsidR="00571DAE" w:rsidRPr="00571DAE" w:rsidRDefault="00571DAE" w:rsidP="00571D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Вчера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Разрабатывала дизайн главной страницы сайта и подбирала цветовую гамму.</w:t>
      </w:r>
    </w:p>
    <w:p w:rsidR="00571DAE" w:rsidRPr="00571DAE" w:rsidRDefault="00571DAE" w:rsidP="00571D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Сегодня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Начну верстать шапку сайта и адаптировать её под мобильные устройства.</w:t>
      </w:r>
    </w:p>
    <w:p w:rsidR="00571DAE" w:rsidRPr="00571DAE" w:rsidRDefault="00571DAE" w:rsidP="00571D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Препятствия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Нужны </w:t>
      </w:r>
      <w:proofErr w:type="spellStart"/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фидбэки</w:t>
      </w:r>
      <w:proofErr w:type="spellEnd"/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заказчика по утверждённому макету.</w:t>
      </w:r>
    </w:p>
    <w:p w:rsidR="00571DAE" w:rsidRPr="00571DAE" w:rsidRDefault="00571DAE" w:rsidP="00571D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Коваленко Алина</w:t>
      </w:r>
    </w:p>
    <w:p w:rsidR="00571DAE" w:rsidRPr="00571DAE" w:rsidRDefault="00571DAE" w:rsidP="00571DA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Вчера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Писала контент для разделов "Туры" и "Акции".</w:t>
      </w:r>
    </w:p>
    <w:p w:rsidR="00571DAE" w:rsidRPr="00571DAE" w:rsidRDefault="00571DAE" w:rsidP="00571DA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Сегодня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Займусь SEO-оптимизацией текстов и добавлю мета-теги.</w:t>
      </w:r>
    </w:p>
    <w:p w:rsidR="00571DAE" w:rsidRPr="00571DAE" w:rsidRDefault="00571DAE" w:rsidP="00571DA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Препятствия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Нет данных по некоторым турам от менеджеров агентства.</w:t>
      </w:r>
    </w:p>
    <w:p w:rsidR="00571DAE" w:rsidRPr="00571DAE" w:rsidRDefault="00571DAE" w:rsidP="00571D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Максимова Екатерина</w:t>
      </w:r>
    </w:p>
    <w:p w:rsidR="00571DAE" w:rsidRPr="00571DAE" w:rsidRDefault="00571DAE" w:rsidP="00571DA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Вчера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Настраивала хостинг и базовую структуру сайта.</w:t>
      </w:r>
    </w:p>
    <w:p w:rsidR="00571DAE" w:rsidRPr="00571DAE" w:rsidRDefault="00571DAE" w:rsidP="00571DA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Сегодня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Подключу систему бронирования и протестирую её работу.</w:t>
      </w:r>
    </w:p>
    <w:p w:rsidR="00571DAE" w:rsidRPr="00571DAE" w:rsidRDefault="00571DAE" w:rsidP="00571DA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Препятствия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Возможны задержки из-за нестабильного API платежного шлюза.</w:t>
      </w:r>
    </w:p>
    <w:p w:rsidR="00571DAE" w:rsidRPr="00571DAE" w:rsidRDefault="00571DAE" w:rsidP="00571D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Мовчан Костик</w:t>
      </w:r>
    </w:p>
    <w:p w:rsidR="00571DAE" w:rsidRPr="00571DAE" w:rsidRDefault="00571DAE" w:rsidP="00571DA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Вчера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Делал </w:t>
      </w:r>
      <w:proofErr w:type="spellStart"/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бекенд</w:t>
      </w:r>
      <w:proofErr w:type="spellEnd"/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формы обратной связи.</w:t>
      </w:r>
    </w:p>
    <w:p w:rsidR="00571DAE" w:rsidRPr="00571DAE" w:rsidRDefault="00571DAE" w:rsidP="00571DA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Сегодня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Начну работу над личным кабинетом пользователя.</w:t>
      </w:r>
    </w:p>
    <w:p w:rsidR="00571DAE" w:rsidRPr="00571DAE" w:rsidRDefault="00571DAE" w:rsidP="00571DA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Препятствия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Нужно уточнить требования к функционалу у заказчика.</w:t>
      </w:r>
    </w:p>
    <w:p w:rsidR="00571DAE" w:rsidRPr="00571DAE" w:rsidRDefault="00571DAE" w:rsidP="00571DA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Белокуров</w:t>
      </w:r>
      <w:proofErr w:type="spellEnd"/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Димочка</w:t>
      </w:r>
    </w:p>
    <w:p w:rsidR="00571DAE" w:rsidRPr="00571DAE" w:rsidRDefault="00571DAE" w:rsidP="00571DA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Вчера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Тестировал готовые страницы на кросс-</w:t>
      </w:r>
      <w:proofErr w:type="spellStart"/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браузерность</w:t>
      </w:r>
      <w:proofErr w:type="spellEnd"/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571DAE" w:rsidRDefault="00571DAE" w:rsidP="00571DA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71D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Сегодня</w:t>
      </w:r>
      <w:r w:rsidRPr="00571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Проверю адаптивность на разных устройствах и составлю отчёт по багам.</w:t>
      </w:r>
    </w:p>
    <w:p w:rsidR="00571DAE" w:rsidRPr="00571DAE" w:rsidRDefault="00571DAE" w:rsidP="00571DA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b/>
          <w:color w:val="000000" w:themeColor="text1"/>
        </w:rPr>
      </w:pPr>
      <w:r w:rsidRPr="00571DAE">
        <w:rPr>
          <w:rStyle w:val="a3"/>
          <w:color w:val="000000" w:themeColor="text1"/>
        </w:rPr>
        <w:t>Препятствия</w:t>
      </w:r>
      <w:r w:rsidRPr="00571DAE">
        <w:rPr>
          <w:color w:val="000000" w:themeColor="text1"/>
        </w:rPr>
        <w:t>:</w:t>
      </w:r>
      <w:r w:rsidRPr="00571DAE">
        <w:rPr>
          <w:b/>
          <w:color w:val="000000" w:themeColor="text1"/>
        </w:rPr>
        <w:t> </w:t>
      </w:r>
      <w:r w:rsidRPr="00571DAE">
        <w:rPr>
          <w:rStyle w:val="a3"/>
          <w:b w:val="0"/>
          <w:color w:val="000000" w:themeColor="text1"/>
        </w:rPr>
        <w:t xml:space="preserve">Задержка с получением тестовых данных от </w:t>
      </w:r>
      <w:proofErr w:type="spellStart"/>
      <w:r w:rsidRPr="00571DAE">
        <w:rPr>
          <w:rStyle w:val="a3"/>
          <w:b w:val="0"/>
          <w:color w:val="000000" w:themeColor="text1"/>
        </w:rPr>
        <w:t>бэкенда</w:t>
      </w:r>
      <w:proofErr w:type="spellEnd"/>
      <w:r w:rsidRPr="00571DAE">
        <w:rPr>
          <w:rStyle w:val="a3"/>
          <w:b w:val="0"/>
          <w:color w:val="000000" w:themeColor="text1"/>
        </w:rPr>
        <w:t xml:space="preserve"> (Мовчан Костик) для проверки формы бронирования.</w:t>
      </w:r>
    </w:p>
    <w:p w:rsidR="00C71C34" w:rsidRDefault="00C71C34">
      <w:bookmarkStart w:id="0" w:name="_GoBack"/>
      <w:bookmarkEnd w:id="0"/>
    </w:p>
    <w:sectPr w:rsidR="00C71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115"/>
    <w:multiLevelType w:val="multilevel"/>
    <w:tmpl w:val="0E3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0F4A"/>
    <w:multiLevelType w:val="multilevel"/>
    <w:tmpl w:val="6E6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47568"/>
    <w:multiLevelType w:val="multilevel"/>
    <w:tmpl w:val="EA2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D6755"/>
    <w:multiLevelType w:val="multilevel"/>
    <w:tmpl w:val="ECC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20250"/>
    <w:multiLevelType w:val="multilevel"/>
    <w:tmpl w:val="CBC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B746B"/>
    <w:multiLevelType w:val="multilevel"/>
    <w:tmpl w:val="DE0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46"/>
    <w:rsid w:val="004609FB"/>
    <w:rsid w:val="00571DAE"/>
    <w:rsid w:val="00637810"/>
    <w:rsid w:val="006D1E24"/>
    <w:rsid w:val="00744046"/>
    <w:rsid w:val="00C71C34"/>
    <w:rsid w:val="00FD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352FF-B17C-4939-87C3-8348785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1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1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1D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1D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71DAE"/>
    <w:rPr>
      <w:b/>
      <w:bCs/>
    </w:rPr>
  </w:style>
  <w:style w:type="paragraph" w:customStyle="1" w:styleId="ds-markdown-paragraph">
    <w:name w:val="ds-markdown-paragraph"/>
    <w:basedOn w:val="a"/>
    <w:rsid w:val="0057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6FB14022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Елена</dc:creator>
  <cp:keywords/>
  <dc:description/>
  <cp:lastModifiedBy>Михайлова Елена</cp:lastModifiedBy>
  <cp:revision>2</cp:revision>
  <dcterms:created xsi:type="dcterms:W3CDTF">2025-04-28T00:51:00Z</dcterms:created>
  <dcterms:modified xsi:type="dcterms:W3CDTF">2025-04-28T00:51:00Z</dcterms:modified>
</cp:coreProperties>
</file>