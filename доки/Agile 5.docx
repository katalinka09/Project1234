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38" w:rsidRPr="00295438" w:rsidRDefault="00295438" w:rsidP="0029543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Рекомендации, запреты и требования для оформления исходных кодов на C++</w:t>
      </w:r>
    </w:p>
    <w:p w:rsidR="00295438" w:rsidRPr="00295438" w:rsidRDefault="00295438" w:rsidP="0029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4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295438" w:rsidRPr="00295438" w:rsidRDefault="00295438" w:rsidP="0029543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Запреты</w:t>
      </w:r>
    </w:p>
    <w:p w:rsidR="00295438" w:rsidRPr="00295438" w:rsidRDefault="00295438" w:rsidP="00295438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 на переименование ключевых слов через макросы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gramStart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Запрещено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использовать макросы для изменения имен операторов или ключевых слов.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запрещенного кода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#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define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closed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protected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gramEnd"/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 Недопустимо!</w:t>
      </w:r>
    </w:p>
    <w:p w:rsidR="00295438" w:rsidRPr="00295438" w:rsidRDefault="00295438" w:rsidP="00295438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 на использование "магических чисел"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Числовые константы должны заменяться именованными константами.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запрещенного кода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y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3.14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*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*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gram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gramEnd"/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 Запрещено!</w:t>
      </w:r>
    </w:p>
    <w:p w:rsidR="00295438" w:rsidRPr="00295438" w:rsidRDefault="00295438" w:rsidP="00295438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разрешенного кода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const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double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Pi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3.14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y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Pi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*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*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295438" w:rsidRPr="00295438" w:rsidRDefault="00295438" w:rsidP="00295438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 на глобальные идентификаторы с подчеркиванием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Глобальные переменные/функции не должны начинаться с </w:t>
      </w:r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_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 содержать </w:t>
      </w:r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_</w:t>
      </w:r>
      <w:proofErr w:type="gramStart"/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_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proofErr w:type="gramEnd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запрещенного кода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int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__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my_</w:t>
      </w:r>
      <w:proofErr w:type="gram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var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gramEnd"/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 Недопустимо!</w:t>
      </w:r>
    </w:p>
    <w:p w:rsidR="00295438" w:rsidRPr="00295438" w:rsidRDefault="00295438" w:rsidP="0029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4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295438" w:rsidRPr="00295438" w:rsidRDefault="00295438" w:rsidP="0029543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Требования</w:t>
      </w:r>
    </w:p>
    <w:p w:rsidR="00295438" w:rsidRPr="00295438" w:rsidRDefault="00295438" w:rsidP="0029543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Использование </w:t>
      </w:r>
      <w:proofErr w:type="spell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enum</w:t>
      </w:r>
      <w:proofErr w:type="spellEnd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вместо макросов для констант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Константы должны быть объявлены через перечислимые типы.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enum</w:t>
      </w:r>
      <w:proofErr w:type="spellEnd"/>
      <w:proofErr w:type="gram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Color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RED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GREEN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BLUE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3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};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Color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light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RED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295438" w:rsidRPr="00295438" w:rsidRDefault="00295438" w:rsidP="0029543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Имена макросов в верхнем регистре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Макросы должны выделяться визуально.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#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define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MAX_SIZE </w:t>
      </w:r>
      <w:proofErr w:type="gramStart"/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100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gramEnd"/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 Правильно</w:t>
      </w:r>
    </w:p>
    <w:p w:rsidR="00295438" w:rsidRPr="00295438" w:rsidRDefault="00295438" w:rsidP="00295438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 локальных переменных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Переменные должны быть инициализированы перед использованием.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int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x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gramStart"/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0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gramEnd"/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 Правильно</w:t>
      </w:r>
    </w:p>
    <w:p w:rsidR="00295438" w:rsidRPr="00295438" w:rsidRDefault="00295438" w:rsidP="0029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4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295438" w:rsidRDefault="00295438" w:rsidP="0029543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</w:p>
    <w:p w:rsidR="00295438" w:rsidRDefault="00295438" w:rsidP="0029543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</w:p>
    <w:p w:rsidR="00295438" w:rsidRPr="00295438" w:rsidRDefault="00295438" w:rsidP="0029543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Рекомендации</w:t>
      </w:r>
    </w:p>
    <w:p w:rsidR="00295438" w:rsidRPr="00295438" w:rsidRDefault="00295438" w:rsidP="0029543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Один </w:t>
      </w:r>
      <w:proofErr w:type="spell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return</w:t>
      </w:r>
      <w:proofErr w:type="spellEnd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в функциях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gramStart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упрощения отладки рекомендуется использовать одну точку выхода.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int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543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calculate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gram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int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result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0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if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condition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result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return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result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95438" w:rsidRPr="00295438" w:rsidRDefault="00295438" w:rsidP="0029543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Использование </w:t>
      </w:r>
      <w:proofErr w:type="spell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if</w:t>
      </w:r>
      <w:proofErr w:type="spellEnd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 (0 == x)</w:t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вместо </w:t>
      </w:r>
      <w:proofErr w:type="spell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if</w:t>
      </w:r>
      <w:proofErr w:type="spellEnd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 (x == </w:t>
      </w:r>
      <w:proofErr w:type="gram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0)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Это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предотвращает ошибки с оператором присваивания (</w:t>
      </w:r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вместо </w:t>
      </w:r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==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if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0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errorCode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gram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...</w:t>
      </w:r>
      <w:proofErr w:type="gram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95438" w:rsidRPr="00295438" w:rsidRDefault="00295438" w:rsidP="0029543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Согласованное оформление фигурных скобок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gramStart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Рекомендуется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стиль K&amp;R или </w:t>
      </w:r>
      <w:proofErr w:type="spellStart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Allman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(K&amp;R)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for</w:t>
      </w:r>
      <w:proofErr w:type="gram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0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++)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// код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95438" w:rsidRPr="00295438" w:rsidRDefault="00295438" w:rsidP="0029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4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295438" w:rsidRPr="00295438" w:rsidRDefault="00295438" w:rsidP="0029543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Чек-лист перед инспекцией кода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на "магические числа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Все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числовые константы заменены именованными.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Инициализация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переменных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Локальные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переменные инициализированы при объявлении.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Стиль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макросов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Имена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макросов в верхнем регистре, запрещено переименование ключевых слов.</w:t>
      </w:r>
    </w:p>
    <w:p w:rsidR="00295438" w:rsidRPr="00295438" w:rsidRDefault="00295438" w:rsidP="0029543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Оформление </w:t>
      </w:r>
      <w:proofErr w:type="spell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switch-</w:t>
      </w:r>
      <w:proofErr w:type="gram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case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Если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break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отсутствует, добавлен комментарий: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case</w:t>
      </w:r>
      <w:proofErr w:type="gram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код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без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break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// FALLTHROUGH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Длина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строк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Строки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не превышают 100 символов.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Комментарии на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английском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Все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комментарии написаны на английском языке.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Глобальные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переменные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Отсутствуют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глобальные переменные с </w:t>
      </w:r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_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__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Использование </w:t>
      </w:r>
      <w:proofErr w:type="spellStart"/>
      <w:proofErr w:type="gramStart"/>
      <w:r w:rsidRPr="00295438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goto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Оператор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goto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используется (кроме исключительных случаев).</w:t>
      </w:r>
    </w:p>
    <w:p w:rsidR="00295438" w:rsidRPr="00295438" w:rsidRDefault="00295438" w:rsidP="00295438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295438" w:rsidRPr="00295438" w:rsidRDefault="00295438" w:rsidP="0029543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 xml:space="preserve">Проверка фигурных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скобок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Пустые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циклы оформлены с комментариями: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gramStart"/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while</w:t>
      </w:r>
      <w:proofErr w:type="gramEnd"/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condition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29543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Пустой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295438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цикл</w:t>
      </w:r>
    </w:p>
    <w:p w:rsidR="00295438" w:rsidRPr="00295438" w:rsidRDefault="00295438" w:rsidP="0029543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29543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295438" w:rsidRPr="00295438" w:rsidRDefault="00295438" w:rsidP="00295438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Именование </w:t>
      </w:r>
      <w:proofErr w:type="gramStart"/>
      <w:r w:rsidRPr="0029543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файлов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Имена</w:t>
      </w:r>
      <w:proofErr w:type="gram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файлов соответствуют классам/функциям (например, </w:t>
      </w:r>
      <w:proofErr w:type="spellStart"/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my_class.h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 </w:t>
      </w:r>
      <w:proofErr w:type="spellStart"/>
      <w:r w:rsidRPr="0029543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MyClass</w:t>
      </w:r>
      <w:proofErr w:type="spellEnd"/>
      <w:r w:rsidRPr="0029543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  <w:bookmarkStart w:id="0" w:name="_GoBack"/>
      <w:bookmarkEnd w:id="0"/>
    </w:p>
    <w:p w:rsidR="00AD7B6C" w:rsidRDefault="00AD7B6C"/>
    <w:sectPr w:rsidR="00AD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804E7"/>
    <w:multiLevelType w:val="multilevel"/>
    <w:tmpl w:val="5FA8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11471"/>
    <w:multiLevelType w:val="multilevel"/>
    <w:tmpl w:val="D8E2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A3342"/>
    <w:multiLevelType w:val="multilevel"/>
    <w:tmpl w:val="3772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35275"/>
    <w:multiLevelType w:val="multilevel"/>
    <w:tmpl w:val="4C3C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3A"/>
    <w:rsid w:val="00295438"/>
    <w:rsid w:val="0090783A"/>
    <w:rsid w:val="00AD7B6C"/>
    <w:rsid w:val="00D6784B"/>
    <w:rsid w:val="00F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55A6D-347E-43E4-B66E-00CF8565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5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95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54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54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95438"/>
    <w:rPr>
      <w:b/>
      <w:bCs/>
    </w:rPr>
  </w:style>
  <w:style w:type="paragraph" w:styleId="a4">
    <w:name w:val="Normal (Web)"/>
    <w:basedOn w:val="a"/>
    <w:uiPriority w:val="99"/>
    <w:semiHidden/>
    <w:unhideWhenUsed/>
    <w:rsid w:val="0029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5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95438"/>
  </w:style>
  <w:style w:type="character" w:styleId="HTML1">
    <w:name w:val="HTML Code"/>
    <w:basedOn w:val="a0"/>
    <w:uiPriority w:val="99"/>
    <w:semiHidden/>
    <w:unhideWhenUsed/>
    <w:rsid w:val="00295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8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151760F4</Template>
  <TotalTime>1</TotalTime>
  <Pages>3</Pages>
  <Words>375</Words>
  <Characters>2138</Characters>
  <Application>Microsoft Office Word</Application>
  <DocSecurity>0</DocSecurity>
  <Lines>17</Lines>
  <Paragraphs>5</Paragraphs>
  <ScaleCrop>false</ScaleCrop>
  <Company>VVSU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Мовчан Константин</dc:creator>
  <cp:keywords/>
  <dc:description/>
  <cp:lastModifiedBy>Мовчан Константин</cp:lastModifiedBy>
  <cp:revision>2</cp:revision>
  <dcterms:created xsi:type="dcterms:W3CDTF">2025-03-17T00:51:00Z</dcterms:created>
  <dcterms:modified xsi:type="dcterms:W3CDTF">2025-03-17T00:52:00Z</dcterms:modified>
</cp:coreProperties>
</file>